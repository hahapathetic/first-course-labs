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51AE" w14:textId="77777777" w:rsidR="0044543C" w:rsidRPr="006014E4" w:rsidRDefault="006014E4" w:rsidP="006014E4">
      <w:pPr>
        <w:jc w:val="center"/>
        <w:rPr>
          <w:b/>
          <w:bCs/>
          <w:sz w:val="28"/>
          <w:szCs w:val="28"/>
        </w:rPr>
      </w:pPr>
      <w:r w:rsidRPr="006014E4">
        <w:rPr>
          <w:b/>
          <w:bCs/>
          <w:sz w:val="28"/>
          <w:szCs w:val="28"/>
        </w:rPr>
        <w:t>Лабораторная работа №</w:t>
      </w:r>
      <w:r w:rsidR="00A5712D">
        <w:rPr>
          <w:b/>
          <w:bCs/>
          <w:sz w:val="28"/>
          <w:szCs w:val="28"/>
        </w:rPr>
        <w:t xml:space="preserve"> 6</w:t>
      </w:r>
    </w:p>
    <w:p w14:paraId="705341C5" w14:textId="77777777" w:rsidR="006014E4" w:rsidRDefault="006014E4" w:rsidP="006014E4">
      <w:pPr>
        <w:jc w:val="center"/>
        <w:rPr>
          <w:b/>
          <w:bCs/>
          <w:sz w:val="28"/>
          <w:szCs w:val="28"/>
        </w:rPr>
      </w:pPr>
      <w:r w:rsidRPr="006014E4">
        <w:rPr>
          <w:b/>
          <w:bCs/>
          <w:sz w:val="28"/>
          <w:szCs w:val="28"/>
        </w:rPr>
        <w:t>Задание №</w:t>
      </w:r>
      <w:r w:rsidR="00A5712D">
        <w:rPr>
          <w:b/>
          <w:bCs/>
          <w:sz w:val="28"/>
          <w:szCs w:val="28"/>
        </w:rPr>
        <w:t xml:space="preserve"> 3</w:t>
      </w:r>
    </w:p>
    <w:p w14:paraId="450F204C" w14:textId="77777777" w:rsidR="006014E4" w:rsidRDefault="006014E4" w:rsidP="006014E4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Общая постановка задачи</w:t>
      </w:r>
    </w:p>
    <w:p w14:paraId="7056D5A7" w14:textId="77777777" w:rsidR="00A5712D" w:rsidRPr="00A5712D" w:rsidRDefault="00A5712D" w:rsidP="00A5712D">
      <w:pPr>
        <w:pStyle w:val="a7"/>
      </w:pPr>
      <w:r w:rsidRPr="00A5712D">
        <w:t xml:space="preserve">Для массива, количество и значения элементов которого заданы при инициализации </w:t>
      </w:r>
    </w:p>
    <w:p w14:paraId="4E4F63E6" w14:textId="77777777" w:rsidR="00A5712D" w:rsidRPr="00A5712D" w:rsidRDefault="00A5712D" w:rsidP="00A5712D">
      <w:pPr>
        <w:pStyle w:val="a7"/>
      </w:pPr>
      <w:r w:rsidRPr="00A5712D">
        <w:t xml:space="preserve">(константы). </w:t>
      </w:r>
    </w:p>
    <w:p w14:paraId="56B84EB0" w14:textId="77777777" w:rsidR="00A5712D" w:rsidRPr="00A5712D" w:rsidRDefault="00A5712D" w:rsidP="00A5712D">
      <w:pPr>
        <w:pStyle w:val="a7"/>
      </w:pPr>
      <w:r w:rsidRPr="00A5712D">
        <w:t xml:space="preserve">• Для массива, размещённого в динамической памяти, количество элементов которого должно </w:t>
      </w:r>
    </w:p>
    <w:p w14:paraId="77AF917F" w14:textId="77777777" w:rsidR="00A5712D" w:rsidRPr="00A5712D" w:rsidRDefault="00A5712D" w:rsidP="00A5712D">
      <w:pPr>
        <w:pStyle w:val="a7"/>
      </w:pPr>
      <w:r w:rsidRPr="00A5712D">
        <w:t xml:space="preserve">быть введено, а значения элементов сгенерированы случайно. </w:t>
      </w:r>
    </w:p>
    <w:p w14:paraId="256DB3FE" w14:textId="77777777" w:rsidR="00A5712D" w:rsidRPr="00A5712D" w:rsidRDefault="00A5712D" w:rsidP="00A5712D">
      <w:pPr>
        <w:pStyle w:val="a7"/>
      </w:pPr>
      <w:r w:rsidRPr="00A5712D">
        <w:t xml:space="preserve">• Для нескольких массивов, размещённых в динамической памяти, значения которых считаны </w:t>
      </w:r>
    </w:p>
    <w:p w14:paraId="7C9EDEAD" w14:textId="77777777" w:rsidR="00A5712D" w:rsidRPr="00A5712D" w:rsidRDefault="00A5712D" w:rsidP="00A5712D">
      <w:pPr>
        <w:pStyle w:val="a7"/>
      </w:pPr>
      <w:r w:rsidRPr="00A5712D">
        <w:t xml:space="preserve">из файла. Файл должен содержать несколько строк, первая строка из которых содержит </w:t>
      </w:r>
    </w:p>
    <w:p w14:paraId="75D19705" w14:textId="77777777" w:rsidR="006014E4" w:rsidRPr="00F41B96" w:rsidRDefault="00A5712D" w:rsidP="00F41B96">
      <w:pPr>
        <w:pStyle w:val="a7"/>
      </w:pPr>
      <w:r w:rsidRPr="00A5712D">
        <w:t>количество элементов массива, следующие - сами эти элементы.</w:t>
      </w:r>
    </w:p>
    <w:p w14:paraId="049B848B" w14:textId="77777777" w:rsidR="006014E4" w:rsidRPr="006014E4" w:rsidRDefault="006014E4" w:rsidP="006014E4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Детальные требования, тест план</w:t>
      </w:r>
    </w:p>
    <w:p w14:paraId="5D38875C" w14:textId="77777777" w:rsidR="006014E4" w:rsidRDefault="006014E4" w:rsidP="006014E4">
      <w:pPr>
        <w:pStyle w:val="a7"/>
        <w:rPr>
          <w:b/>
          <w:bCs/>
        </w:rPr>
      </w:pPr>
    </w:p>
    <w:p w14:paraId="5CADBD78" w14:textId="77777777" w:rsidR="006014E4" w:rsidRDefault="00F41B96" w:rsidP="00F41B96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Данные должны быть введены корректно</w:t>
      </w:r>
    </w:p>
    <w:p w14:paraId="104A97C3" w14:textId="77777777" w:rsidR="00427389" w:rsidRPr="00427389" w:rsidRDefault="00427389" w:rsidP="00427389">
      <w:pPr>
        <w:pStyle w:val="a7"/>
        <w:ind w:left="1080"/>
      </w:pPr>
      <w:r w:rsidRPr="00427389">
        <w:t>1.</w:t>
      </w:r>
      <w:r w:rsidRPr="00427389">
        <w:tab/>
      </w:r>
      <w:r>
        <w:t>Длина</w:t>
      </w:r>
      <w:r w:rsidRPr="00427389">
        <w:t xml:space="preserve"> динамического массива</w:t>
      </w:r>
      <w:r>
        <w:t xml:space="preserve"> и массивов из файла</w:t>
      </w:r>
      <w:r w:rsidRPr="00427389">
        <w:t xml:space="preserve"> – целое положительное число </w:t>
      </w:r>
    </w:p>
    <w:p w14:paraId="18ACCE49" w14:textId="77777777" w:rsidR="00427389" w:rsidRPr="00427389" w:rsidRDefault="00427389" w:rsidP="00427389">
      <w:pPr>
        <w:pStyle w:val="a7"/>
        <w:ind w:left="1080"/>
      </w:pPr>
      <w:r w:rsidRPr="00427389">
        <w:t>Если введено не целое число, отрицательное число или ноль, сообщение:  "</w:t>
      </w:r>
      <w:r>
        <w:t>Длина массива – положительное число!</w:t>
      </w:r>
      <w:r w:rsidRPr="00427389">
        <w:t>".</w:t>
      </w:r>
    </w:p>
    <w:p w14:paraId="38729412" w14:textId="77777777" w:rsidR="00427389" w:rsidRPr="00427389" w:rsidRDefault="00427389" w:rsidP="00427389">
      <w:pPr>
        <w:pStyle w:val="a7"/>
        <w:ind w:left="1080"/>
      </w:pPr>
      <w:r w:rsidRPr="00427389">
        <w:t>2.</w:t>
      </w:r>
      <w:r w:rsidRPr="00427389">
        <w:tab/>
      </w:r>
      <w:r>
        <w:t>В директории проекта должен существовать файл со входными данными с корректным названием.</w:t>
      </w:r>
    </w:p>
    <w:p w14:paraId="1EA7504E" w14:textId="77777777" w:rsidR="00427389" w:rsidRPr="00427389" w:rsidRDefault="00427389" w:rsidP="00427389">
      <w:pPr>
        <w:pStyle w:val="a7"/>
        <w:ind w:left="1080"/>
      </w:pPr>
      <w:r w:rsidRPr="00427389">
        <w:t>Если его нет, сообщение: "Файл не найден"</w:t>
      </w:r>
    </w:p>
    <w:p w14:paraId="13C08B0B" w14:textId="77777777" w:rsidR="00427389" w:rsidRPr="00427389" w:rsidRDefault="00427389" w:rsidP="00427389">
      <w:pPr>
        <w:pStyle w:val="a7"/>
        <w:ind w:left="1080"/>
      </w:pPr>
      <w:r>
        <w:t>3</w:t>
      </w:r>
      <w:r w:rsidRPr="00427389">
        <w:t>.</w:t>
      </w:r>
      <w:r w:rsidRPr="00427389">
        <w:tab/>
      </w:r>
      <w:r>
        <w:t>Значения массива из файла – только целые числа</w:t>
      </w:r>
    </w:p>
    <w:p w14:paraId="5CA2DC24" w14:textId="77777777" w:rsidR="00427389" w:rsidRDefault="00427389" w:rsidP="00427389">
      <w:pPr>
        <w:pStyle w:val="a7"/>
        <w:ind w:left="1080"/>
      </w:pPr>
      <w:r w:rsidRPr="00427389">
        <w:t>Если введено не целое число, сообщение: "</w:t>
      </w:r>
      <w:r>
        <w:t>Введено неверное значение!</w:t>
      </w:r>
      <w:r w:rsidRPr="00427389">
        <w:t>"</w:t>
      </w:r>
    </w:p>
    <w:p w14:paraId="6EE4454A" w14:textId="77777777" w:rsidR="00427389" w:rsidRDefault="00427389" w:rsidP="00427389">
      <w:pPr>
        <w:pStyle w:val="a7"/>
        <w:ind w:left="1080"/>
      </w:pPr>
      <w:r>
        <w:t>4. Границы интервала должны быть заданы только целыми числами</w:t>
      </w:r>
    </w:p>
    <w:p w14:paraId="46431D85" w14:textId="77777777" w:rsidR="00427389" w:rsidRDefault="00427389" w:rsidP="00427389">
      <w:pPr>
        <w:pStyle w:val="a7"/>
        <w:ind w:left="1080"/>
      </w:pPr>
      <w:r>
        <w:t>Если введены не целые числа или не числа, сообщение: «Введено неверное значение!»</w:t>
      </w:r>
    </w:p>
    <w:p w14:paraId="17D0580D" w14:textId="77777777" w:rsidR="00427389" w:rsidRDefault="009A6946" w:rsidP="009A6946">
      <w:pPr>
        <w:pStyle w:val="a7"/>
        <w:numPr>
          <w:ilvl w:val="0"/>
          <w:numId w:val="4"/>
        </w:numPr>
      </w:pPr>
      <w:r>
        <w:t>Нахождение максимального элемента, входящего в диапазон</w:t>
      </w:r>
    </w:p>
    <w:p w14:paraId="2ECEB14E" w14:textId="77777777" w:rsidR="009A6946" w:rsidRPr="009A6946" w:rsidRDefault="009A6946" w:rsidP="009A6946">
      <w:pPr>
        <w:pStyle w:val="a7"/>
        <w:numPr>
          <w:ilvl w:val="0"/>
          <w:numId w:val="6"/>
        </w:numPr>
        <w:rPr>
          <w:lang w:val="en-US"/>
        </w:rPr>
      </w:pPr>
      <w:r>
        <w:t>Такой элемент существует</w:t>
      </w:r>
    </w:p>
    <w:p w14:paraId="4A74DB39" w14:textId="77777777" w:rsidR="009A6946" w:rsidRDefault="009A6946" w:rsidP="009A6946">
      <w:pPr>
        <w:pStyle w:val="a7"/>
      </w:pPr>
      <w:r>
        <w:t xml:space="preserve">Если такой элемент найден, сообщение: «Максимум в заданном интервале: </w:t>
      </w:r>
      <w:r w:rsidRPr="009A6946">
        <w:t>&lt;&gt;</w:t>
      </w:r>
      <w:r>
        <w:t>»</w:t>
      </w:r>
    </w:p>
    <w:p w14:paraId="000AE40A" w14:textId="77777777" w:rsidR="009A6946" w:rsidRPr="009A6946" w:rsidRDefault="009A6946" w:rsidP="009A6946">
      <w:pPr>
        <w:ind w:left="708" w:firstLine="708"/>
      </w:pPr>
      <w:r>
        <w:t>2.</w:t>
      </w:r>
      <w:r w:rsidRPr="009A6946">
        <w:t xml:space="preserve"> </w:t>
      </w:r>
      <w:r>
        <w:t>Такой элемент не существует</w:t>
      </w:r>
    </w:p>
    <w:p w14:paraId="3CDB0E4D" w14:textId="77777777" w:rsidR="009A6946" w:rsidRPr="009A6946" w:rsidRDefault="009A6946" w:rsidP="009A6946">
      <w:pPr>
        <w:pStyle w:val="a7"/>
      </w:pPr>
      <w:r>
        <w:t>Если такой элемент не найден, сообщение: «</w:t>
      </w:r>
      <w:r w:rsidRPr="009A6946">
        <w:t>Нет чисел из указанного диапазона!</w:t>
      </w:r>
      <w:r>
        <w:t>»</w:t>
      </w:r>
    </w:p>
    <w:p w14:paraId="3AC0826E" w14:textId="77777777" w:rsidR="009A6946" w:rsidRPr="009A6946" w:rsidRDefault="009A6946" w:rsidP="009A6946">
      <w:pPr>
        <w:pStyle w:val="a7"/>
      </w:pPr>
    </w:p>
    <w:p w14:paraId="06589101" w14:textId="77777777" w:rsidR="006014E4" w:rsidRDefault="006014E4" w:rsidP="006014E4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Таблица с детальными требованиями и тест план</w:t>
      </w:r>
    </w:p>
    <w:p w14:paraId="0EBF7B14" w14:textId="77777777" w:rsidR="006014E4" w:rsidRDefault="006014E4" w:rsidP="006014E4">
      <w:pPr>
        <w:pStyle w:val="a7"/>
        <w:rPr>
          <w:b/>
          <w:bCs/>
        </w:rPr>
      </w:pP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177"/>
        <w:gridCol w:w="3085"/>
        <w:gridCol w:w="1167"/>
        <w:gridCol w:w="3205"/>
      </w:tblGrid>
      <w:tr w:rsidR="006014E4" w:rsidRPr="009A6946" w14:paraId="021F85B0" w14:textId="77777777" w:rsidTr="001C7396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6C14" w14:textId="77777777" w:rsidR="006014E4" w:rsidRPr="009A6946" w:rsidRDefault="006014E4" w:rsidP="001C7396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Требование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35D8" w14:textId="77777777" w:rsidR="006014E4" w:rsidRPr="009A6946" w:rsidRDefault="006014E4" w:rsidP="001C7396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Детальные требования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A5F6" w14:textId="77777777" w:rsidR="006014E4" w:rsidRPr="009A6946" w:rsidRDefault="006014E4" w:rsidP="001C7396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Данные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D05F" w14:textId="77777777" w:rsidR="006014E4" w:rsidRPr="009A6946" w:rsidRDefault="006014E4" w:rsidP="001C7396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Ожидаемый результат</w:t>
            </w:r>
          </w:p>
        </w:tc>
      </w:tr>
      <w:tr w:rsidR="006014E4" w:rsidRPr="009A6946" w14:paraId="50F749F4" w14:textId="77777777" w:rsidTr="001C7396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54C2" w14:textId="77777777" w:rsidR="00427389" w:rsidRPr="009A6946" w:rsidRDefault="00427389" w:rsidP="00427389">
            <w:pPr>
              <w:pStyle w:val="a7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Данные должны быть введены корректно</w:t>
            </w:r>
          </w:p>
          <w:p w14:paraId="6DB84335" w14:textId="77777777" w:rsidR="006014E4" w:rsidRPr="009A6946" w:rsidRDefault="006014E4" w:rsidP="00427389">
            <w:pPr>
              <w:ind w:left="360"/>
              <w:rPr>
                <w:rFonts w:cstheme="minorHAnsi"/>
              </w:rPr>
            </w:pPr>
          </w:p>
        </w:tc>
      </w:tr>
      <w:tr w:rsidR="006014E4" w:rsidRPr="009A6946" w14:paraId="128A3F83" w14:textId="77777777" w:rsidTr="0042738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FFAA" w14:textId="77777777" w:rsidR="006014E4" w:rsidRPr="009A6946" w:rsidRDefault="006014E4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1.1</w:t>
            </w:r>
          </w:p>
          <w:p w14:paraId="6E48F76B" w14:textId="77777777" w:rsidR="006014E4" w:rsidRPr="009A6946" w:rsidRDefault="00427389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Длина динамического массива и массивов из файла – целое положительное число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BBD6" w14:textId="77777777" w:rsidR="00427389" w:rsidRPr="009A6946" w:rsidRDefault="00427389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Если введено не целое число, отрицательное число или ноль, сообщение:  "Длина массива – положительное число!".</w:t>
            </w:r>
          </w:p>
          <w:p w14:paraId="015AACE1" w14:textId="77777777" w:rsidR="006014E4" w:rsidRPr="009A6946" w:rsidRDefault="006014E4" w:rsidP="00427389">
            <w:pPr>
              <w:rPr>
                <w:rFonts w:cstheme="minorHAnsi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E6B2" w14:textId="77777777" w:rsidR="006014E4" w:rsidRPr="009A6946" w:rsidRDefault="009A6946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А</w:t>
            </w:r>
          </w:p>
          <w:p w14:paraId="33ECE9EF" w14:textId="77777777" w:rsidR="009A6946" w:rsidRPr="009A6946" w:rsidRDefault="009A6946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9.7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3584" w14:textId="77777777" w:rsidR="009A6946" w:rsidRPr="009A6946" w:rsidRDefault="006014E4" w:rsidP="009A694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Сообщение:</w:t>
            </w:r>
            <w:r w:rsidR="009A6946" w:rsidRPr="009A6946">
              <w:rPr>
                <w:rFonts w:cstheme="minorHAnsi"/>
              </w:rPr>
              <w:t xml:space="preserve"> «Длина массива – положительное число!»</w:t>
            </w:r>
          </w:p>
          <w:p w14:paraId="352CCB91" w14:textId="77777777" w:rsidR="006014E4" w:rsidRPr="009A6946" w:rsidRDefault="006014E4" w:rsidP="00427389">
            <w:pPr>
              <w:rPr>
                <w:rFonts w:cstheme="minorHAnsi"/>
              </w:rPr>
            </w:pPr>
          </w:p>
        </w:tc>
      </w:tr>
      <w:tr w:rsidR="00427389" w:rsidRPr="009A6946" w14:paraId="2BB568C4" w14:textId="77777777" w:rsidTr="0042738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4327" w14:textId="77777777" w:rsidR="00427389" w:rsidRPr="009A6946" w:rsidRDefault="00427389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1.2 В директории проекта должен существовать файл со входными </w:t>
            </w:r>
            <w:r w:rsidRPr="009A6946">
              <w:rPr>
                <w:rFonts w:cstheme="minorHAnsi"/>
              </w:rPr>
              <w:lastRenderedPageBreak/>
              <w:t>данными с корректным названием.</w:t>
            </w:r>
          </w:p>
          <w:p w14:paraId="642422B5" w14:textId="77777777" w:rsidR="00427389" w:rsidRPr="009A6946" w:rsidRDefault="00427389" w:rsidP="00427389">
            <w:pPr>
              <w:rPr>
                <w:rFonts w:cstheme="minorHAnsi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570A" w14:textId="77777777" w:rsidR="00427389" w:rsidRPr="009A6946" w:rsidRDefault="00427389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lastRenderedPageBreak/>
              <w:t>Если его нет, сообщение: "Файл не найден"</w:t>
            </w:r>
          </w:p>
          <w:p w14:paraId="139BF9F2" w14:textId="77777777" w:rsidR="00427389" w:rsidRPr="009A6946" w:rsidRDefault="00427389" w:rsidP="00427389">
            <w:pPr>
              <w:pStyle w:val="a7"/>
              <w:ind w:left="1080"/>
              <w:rPr>
                <w:rFonts w:cstheme="minorHAnsi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6E30" w14:textId="77777777" w:rsidR="00427389" w:rsidRPr="009A6946" w:rsidRDefault="009A6946" w:rsidP="00427389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  <w:lang w:val="en-US"/>
              </w:rPr>
              <w:t>Inyd.txt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06E6" w14:textId="77777777" w:rsidR="00427389" w:rsidRPr="009A6946" w:rsidRDefault="009A6946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Сообщение: «Файл не найден!»</w:t>
            </w:r>
          </w:p>
        </w:tc>
      </w:tr>
      <w:tr w:rsidR="00427389" w:rsidRPr="009A6946" w14:paraId="5635E3DF" w14:textId="77777777" w:rsidTr="0042738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FE6B" w14:textId="77777777" w:rsidR="00427389" w:rsidRPr="009A6946" w:rsidRDefault="00427389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1.3 Значения массива из файла – только целые числа</w:t>
            </w:r>
          </w:p>
          <w:p w14:paraId="14AD3933" w14:textId="77777777" w:rsidR="00427389" w:rsidRPr="009A6946" w:rsidRDefault="00427389" w:rsidP="00427389">
            <w:pPr>
              <w:pStyle w:val="a7"/>
              <w:ind w:left="1080"/>
              <w:rPr>
                <w:rFonts w:cstheme="minorHAnsi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0356" w14:textId="77777777" w:rsidR="00427389" w:rsidRPr="009A6946" w:rsidRDefault="00427389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Если введено не целое число, сообщение: "Введено неверное значение!"</w:t>
            </w:r>
          </w:p>
          <w:p w14:paraId="1B24E1B9" w14:textId="77777777" w:rsidR="00427389" w:rsidRPr="009A6946" w:rsidRDefault="00427389" w:rsidP="00427389">
            <w:pPr>
              <w:pStyle w:val="a7"/>
              <w:ind w:left="1080"/>
              <w:rPr>
                <w:rFonts w:cstheme="minorHAnsi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3C3" w14:textId="77777777" w:rsidR="00427389" w:rsidRPr="009A6946" w:rsidRDefault="009A6946" w:rsidP="00427389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  <w:lang w:val="en-US"/>
              </w:rPr>
              <w:t>9.6</w:t>
            </w:r>
          </w:p>
          <w:p w14:paraId="610CDA76" w14:textId="77777777" w:rsidR="009A6946" w:rsidRPr="009A6946" w:rsidRDefault="009A6946" w:rsidP="00427389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  <w:lang w:val="en-US"/>
              </w:rPr>
              <w:t>f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CCFD" w14:textId="77777777" w:rsidR="00427389" w:rsidRPr="009A6946" w:rsidRDefault="009A6946" w:rsidP="00427389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</w:rPr>
              <w:t>Сообщение:</w:t>
            </w:r>
            <w:r w:rsidRPr="009A6946">
              <w:rPr>
                <w:rFonts w:cstheme="minorHAnsi"/>
                <w:lang w:val="en-US"/>
              </w:rPr>
              <w:t xml:space="preserve"> </w:t>
            </w:r>
            <w:r w:rsidRPr="009A6946">
              <w:rPr>
                <w:rFonts w:cstheme="minorHAnsi"/>
              </w:rPr>
              <w:t>"Введено неверное значение!"</w:t>
            </w:r>
          </w:p>
        </w:tc>
      </w:tr>
      <w:tr w:rsidR="00427389" w:rsidRPr="009A6946" w14:paraId="280BD3C7" w14:textId="77777777" w:rsidTr="00427389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B34E" w14:textId="77777777" w:rsidR="00427389" w:rsidRPr="009A6946" w:rsidRDefault="00427389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1.4 Границы интервала должны быть заданы только целыми числами</w:t>
            </w:r>
          </w:p>
          <w:p w14:paraId="2DB2BA9D" w14:textId="77777777" w:rsidR="00427389" w:rsidRPr="009A6946" w:rsidRDefault="00427389" w:rsidP="00427389">
            <w:pPr>
              <w:pStyle w:val="a7"/>
              <w:ind w:left="1080"/>
              <w:rPr>
                <w:rFonts w:cstheme="minorHAnsi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D581" w14:textId="77777777" w:rsidR="00427389" w:rsidRPr="009A6946" w:rsidRDefault="00427389" w:rsidP="0042738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Если введены не целые числа или не числа, сообщение: «Введено неверное значение!»</w:t>
            </w:r>
          </w:p>
          <w:p w14:paraId="73E47FBD" w14:textId="77777777" w:rsidR="00427389" w:rsidRPr="009A6946" w:rsidRDefault="00427389" w:rsidP="00427389">
            <w:pPr>
              <w:pStyle w:val="a7"/>
              <w:ind w:left="1080"/>
              <w:rPr>
                <w:rFonts w:cstheme="minorHAnsi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799C" w14:textId="77777777" w:rsidR="00427389" w:rsidRPr="009A6946" w:rsidRDefault="009A6946" w:rsidP="00427389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  <w:lang w:val="en-US"/>
              </w:rPr>
              <w:t>8.6</w:t>
            </w:r>
          </w:p>
          <w:p w14:paraId="0D172A92" w14:textId="77777777" w:rsidR="009A6946" w:rsidRPr="009A6946" w:rsidRDefault="009A6946" w:rsidP="00427389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  <w:lang w:val="en-US"/>
              </w:rPr>
              <w:t>g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CECC" w14:textId="77777777" w:rsidR="009A6946" w:rsidRPr="009A6946" w:rsidRDefault="009A6946" w:rsidP="009A6946">
            <w:pPr>
              <w:rPr>
                <w:rFonts w:cstheme="minorHAnsi"/>
              </w:rPr>
            </w:pPr>
            <w:r w:rsidRPr="009A6946">
              <w:rPr>
                <w:rFonts w:cstheme="minorHAnsi"/>
                <w:lang w:val="en-US"/>
              </w:rPr>
              <w:t>C</w:t>
            </w:r>
            <w:r w:rsidRPr="009A6946">
              <w:rPr>
                <w:rFonts w:cstheme="minorHAnsi"/>
              </w:rPr>
              <w:t>ообщение: «Введено неверное значение!»</w:t>
            </w:r>
          </w:p>
          <w:p w14:paraId="4EB244F2" w14:textId="77777777" w:rsidR="00427389" w:rsidRPr="009A6946" w:rsidRDefault="00427389" w:rsidP="00427389">
            <w:pPr>
              <w:rPr>
                <w:rFonts w:cstheme="minorHAnsi"/>
              </w:rPr>
            </w:pPr>
          </w:p>
        </w:tc>
      </w:tr>
      <w:tr w:rsidR="006014E4" w:rsidRPr="009A6946" w14:paraId="216691D9" w14:textId="77777777" w:rsidTr="001C7396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474B" w14:textId="77777777" w:rsidR="009A6946" w:rsidRPr="009A6946" w:rsidRDefault="009A6946" w:rsidP="009A6946">
            <w:pPr>
              <w:pStyle w:val="a7"/>
              <w:numPr>
                <w:ilvl w:val="0"/>
                <w:numId w:val="3"/>
              </w:numPr>
              <w:rPr>
                <w:rFonts w:cstheme="minorHAnsi"/>
              </w:rPr>
            </w:pPr>
            <w:r w:rsidRPr="009A6946">
              <w:rPr>
                <w:rFonts w:cstheme="minorHAnsi"/>
              </w:rPr>
              <w:t>Нахождение максимального элемента, входящего в диапазон</w:t>
            </w:r>
          </w:p>
          <w:p w14:paraId="6663E574" w14:textId="77777777" w:rsidR="006014E4" w:rsidRPr="009A6946" w:rsidRDefault="006014E4" w:rsidP="009A6946">
            <w:pPr>
              <w:ind w:left="360"/>
              <w:rPr>
                <w:rFonts w:cstheme="minorHAnsi"/>
              </w:rPr>
            </w:pPr>
          </w:p>
        </w:tc>
      </w:tr>
      <w:tr w:rsidR="006014E4" w:rsidRPr="009A6946" w14:paraId="29ABF56E" w14:textId="77777777" w:rsidTr="001C7396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EB39" w14:textId="77777777" w:rsidR="009A6946" w:rsidRPr="009A6946" w:rsidRDefault="006014E4" w:rsidP="009A6946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</w:rPr>
              <w:t xml:space="preserve">2.1 </w:t>
            </w:r>
            <w:r w:rsidR="009A6946" w:rsidRPr="009A6946">
              <w:rPr>
                <w:rFonts w:cstheme="minorHAnsi"/>
              </w:rPr>
              <w:t>Такой элемент существует</w:t>
            </w:r>
          </w:p>
          <w:p w14:paraId="534DEF27" w14:textId="77777777" w:rsidR="006014E4" w:rsidRPr="009A6946" w:rsidRDefault="006014E4" w:rsidP="001C7396">
            <w:pPr>
              <w:rPr>
                <w:rFonts w:cstheme="minorHAnsi"/>
              </w:rPr>
            </w:pPr>
          </w:p>
          <w:p w14:paraId="6FDC9856" w14:textId="77777777" w:rsidR="006014E4" w:rsidRPr="009A6946" w:rsidRDefault="006014E4" w:rsidP="001C7396">
            <w:pPr>
              <w:rPr>
                <w:rFonts w:cstheme="minorHAnsi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0E07" w14:textId="77777777" w:rsidR="009A6946" w:rsidRPr="009A6946" w:rsidRDefault="009A6946" w:rsidP="009A694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Если такой элемент найден, сообщение: «Максимум в заданном интервале: &lt;&gt;»</w:t>
            </w:r>
          </w:p>
          <w:p w14:paraId="61A02D3C" w14:textId="77777777" w:rsidR="006014E4" w:rsidRPr="009A6946" w:rsidRDefault="006014E4" w:rsidP="001C7396">
            <w:pPr>
              <w:rPr>
                <w:rFonts w:cstheme="minorHAnsi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3907" w14:textId="77777777" w:rsidR="006014E4" w:rsidRPr="009A6946" w:rsidRDefault="009A6946" w:rsidP="001C7396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  <w:lang w:val="en-US"/>
              </w:rPr>
              <w:t>1 3 4 5 6</w:t>
            </w:r>
          </w:p>
          <w:p w14:paraId="2C3CA067" w14:textId="77777777" w:rsidR="009A6946" w:rsidRPr="009A6946" w:rsidRDefault="009A6946" w:rsidP="001C739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Интервал: </w:t>
            </w:r>
          </w:p>
          <w:p w14:paraId="2CE2679C" w14:textId="77777777" w:rsidR="009A6946" w:rsidRPr="009A6946" w:rsidRDefault="009A6946" w:rsidP="001C739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0 10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9D7F" w14:textId="77777777" w:rsidR="009A6946" w:rsidRPr="009A6946" w:rsidRDefault="006014E4" w:rsidP="009A694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Сообщение:</w:t>
            </w:r>
            <w:r w:rsidR="009A6946" w:rsidRPr="009A6946">
              <w:rPr>
                <w:rFonts w:cstheme="minorHAnsi"/>
              </w:rPr>
              <w:t xml:space="preserve"> «Максимум в заданном интервале: 6»</w:t>
            </w:r>
          </w:p>
          <w:p w14:paraId="137FD21A" w14:textId="77777777" w:rsidR="006014E4" w:rsidRPr="009A6946" w:rsidRDefault="006014E4" w:rsidP="001C7396">
            <w:pPr>
              <w:rPr>
                <w:rFonts w:cstheme="minorHAnsi"/>
              </w:rPr>
            </w:pPr>
          </w:p>
        </w:tc>
      </w:tr>
      <w:tr w:rsidR="009A6946" w:rsidRPr="009A6946" w14:paraId="2BFE8B7D" w14:textId="77777777" w:rsidTr="001C7396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4976" w14:textId="77777777" w:rsidR="009A6946" w:rsidRPr="009A6946" w:rsidRDefault="009A6946" w:rsidP="009A694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2.2 Такой элемент не существует</w:t>
            </w:r>
          </w:p>
          <w:p w14:paraId="44561F2A" w14:textId="77777777" w:rsidR="009A6946" w:rsidRPr="009A6946" w:rsidRDefault="009A6946" w:rsidP="009A6946">
            <w:pPr>
              <w:rPr>
                <w:rFonts w:cstheme="minorHAnsi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6C4B" w14:textId="77777777" w:rsidR="009A6946" w:rsidRPr="009A6946" w:rsidRDefault="009A6946" w:rsidP="009A694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Если такой элемент не найден, сообщение: «Нет чисел из указанного диапазона!»</w:t>
            </w:r>
          </w:p>
          <w:p w14:paraId="26A55183" w14:textId="77777777" w:rsidR="009A6946" w:rsidRPr="009A6946" w:rsidRDefault="009A6946" w:rsidP="001C7396">
            <w:pPr>
              <w:rPr>
                <w:rFonts w:cstheme="minorHAnsi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E762" w14:textId="77777777" w:rsidR="009A6946" w:rsidRPr="009A6946" w:rsidRDefault="009A6946" w:rsidP="009A6946">
            <w:pPr>
              <w:rPr>
                <w:rFonts w:cstheme="minorHAnsi"/>
                <w:lang w:val="en-US"/>
              </w:rPr>
            </w:pPr>
            <w:r w:rsidRPr="009A6946">
              <w:rPr>
                <w:rFonts w:cstheme="minorHAnsi"/>
                <w:lang w:val="en-US"/>
              </w:rPr>
              <w:t>1 3 4 5 6</w:t>
            </w:r>
          </w:p>
          <w:p w14:paraId="1B9D5772" w14:textId="77777777" w:rsidR="009A6946" w:rsidRPr="009A6946" w:rsidRDefault="009A6946" w:rsidP="009A694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Интервал: </w:t>
            </w:r>
          </w:p>
          <w:p w14:paraId="7E3076C5" w14:textId="77777777" w:rsidR="009A6946" w:rsidRPr="009A6946" w:rsidRDefault="009A6946" w:rsidP="009A694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-8 0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52E9" w14:textId="77777777" w:rsidR="009A6946" w:rsidRPr="009A6946" w:rsidRDefault="009A6946" w:rsidP="001C7396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Сообщение: «Нет чисел из указанного диапазона!»</w:t>
            </w:r>
          </w:p>
        </w:tc>
      </w:tr>
    </w:tbl>
    <w:p w14:paraId="5F3A01E4" w14:textId="77777777" w:rsidR="006014E4" w:rsidRDefault="006014E4" w:rsidP="006014E4">
      <w:pPr>
        <w:pStyle w:val="a7"/>
        <w:rPr>
          <w:b/>
          <w:bCs/>
        </w:rPr>
      </w:pPr>
    </w:p>
    <w:p w14:paraId="4F676C9B" w14:textId="77777777" w:rsidR="006014E4" w:rsidRDefault="006014E4" w:rsidP="006014E4">
      <w:pPr>
        <w:pStyle w:val="a7"/>
        <w:rPr>
          <w:b/>
          <w:bCs/>
        </w:rPr>
      </w:pPr>
    </w:p>
    <w:p w14:paraId="4DBE5BE9" w14:textId="77777777" w:rsidR="006014E4" w:rsidRDefault="006014E4">
      <w:pPr>
        <w:rPr>
          <w:b/>
          <w:bCs/>
        </w:rPr>
      </w:pPr>
      <w:r>
        <w:rPr>
          <w:b/>
          <w:bCs/>
        </w:rPr>
        <w:br w:type="page"/>
      </w:r>
    </w:p>
    <w:p w14:paraId="1AD8DF2D" w14:textId="77777777" w:rsidR="006014E4" w:rsidRDefault="006014E4" w:rsidP="006014E4">
      <w:pPr>
        <w:pStyle w:val="a7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Код программы</w:t>
      </w:r>
    </w:p>
    <w:p w14:paraId="41DE1F21" w14:textId="721CABB6" w:rsidR="006014E4" w:rsidRDefault="006014E4" w:rsidP="002F597C">
      <w:pPr>
        <w:pStyle w:val="a7"/>
        <w:rPr>
          <w:b/>
          <w:bCs/>
        </w:rPr>
      </w:pPr>
    </w:p>
    <w:p w14:paraId="7FBAC4C8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1C3387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3F19A15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101E1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maxInInterval(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intervalLeft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intervalRight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1DDF1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CC522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std::</w:t>
      </w:r>
      <w:r w:rsidRPr="00646C8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&gt;::min();</w:t>
      </w:r>
    </w:p>
    <w:p w14:paraId="4C784F59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E88F77A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8ADD9C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[i] &gt; max) &amp;&amp; (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&gt;= 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intervalLeft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&lt;= 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intervalRight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5647ECB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60F269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646C8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140769E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136863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8616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std::</w:t>
      </w:r>
      <w:r w:rsidRPr="00646C8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&gt;::min())</w:t>
      </w:r>
    </w:p>
    <w:p w14:paraId="50DD722D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7211C5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46C8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20A235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FBBDD2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67ADF0B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F864A4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997FB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6885F10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B3AB59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46C8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C15A8F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C0900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intervalRight = 0;</w:t>
      </w:r>
    </w:p>
    <w:p w14:paraId="23B211CE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intervalLeft = 0;</w:t>
      </w:r>
    </w:p>
    <w:p w14:paraId="0161C649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левую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интервала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котором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будет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вычисляться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максимум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085B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intervalLeft;</w:t>
      </w:r>
    </w:p>
    <w:p w14:paraId="72164A84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</w:t>
      </w:r>
    </w:p>
    <w:p w14:paraId="5C35A68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422897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21BEE64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4953B61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13FC44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 интервала, в котором будет вычисляться максимум: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17247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intervalRight;</w:t>
      </w:r>
    </w:p>
    <w:p w14:paraId="2949E2C3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</w:t>
      </w:r>
    </w:p>
    <w:p w14:paraId="128D2BEF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DB222D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DBAF49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845E8F8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076111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37D0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константный</w:t>
      </w:r>
      <w:r w:rsidRPr="00646C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3F8043B2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arr[SIZE] = { 1, 2, 3, 4, 5, 6, 7, 8, 9, 10 };</w:t>
      </w:r>
    </w:p>
    <w:p w14:paraId="36B1C88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Константный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693BF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33EE2C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8E9E58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Максимум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заданном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интервале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maxInInterval(arr, SIZE, intervalLeft, intervalRight)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8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D7CB3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8593A1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err)</w:t>
      </w:r>
    </w:p>
    <w:p w14:paraId="487D4E98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3D0586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максимума в выбранном интервале!"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99329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45F6F8D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73E06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"Динамический массив."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36929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randomLength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//динамический массив</w:t>
      </w:r>
    </w:p>
    <w:p w14:paraId="6D8622D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3368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randomLength;</w:t>
      </w:r>
    </w:p>
    <w:p w14:paraId="067F70F3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(std::cin.fail())</w:t>
      </w:r>
    </w:p>
    <w:p w14:paraId="621CCB94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05BADA8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C5E9794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03E9F27E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088AA3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(randomLength &lt;= 0)</w:t>
      </w:r>
    </w:p>
    <w:p w14:paraId="7FBB7843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019581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массива - положительное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15D156C0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AF9B1E9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2AE6EC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randomArray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[randomLength];</w:t>
      </w:r>
    </w:p>
    <w:p w14:paraId="20E9DD2E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6E17C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!= randomLength; ++i)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элементов от -50 до 49</w:t>
      </w:r>
    </w:p>
    <w:p w14:paraId="3C953F98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B57320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randomArray[i] = rand() % 100 - 50;</w:t>
      </w:r>
    </w:p>
    <w:p w14:paraId="000E625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randomArray[i]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FD45D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E2BA12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8091430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F58527F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61C2E8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"Максимум в заданном интервале: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maxInInterval(randomArray, randomLength, intervalLeft, intervalRight)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EFFFF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2F9894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err)</w:t>
      </w:r>
    </w:p>
    <w:p w14:paraId="4EFD2F6B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110AE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максимума в выбранном интервале!"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C9431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32DE5D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D6E18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737B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randomArray;</w:t>
      </w:r>
    </w:p>
    <w:p w14:paraId="5C410D0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D52CE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fileIn; </w:t>
      </w:r>
      <w:r>
        <w:rPr>
          <w:rFonts w:ascii="Cascadia Mono" w:hAnsi="Cascadia Mono" w:cs="Cascadia Mono"/>
          <w:color w:val="008000"/>
          <w:sz w:val="19"/>
          <w:szCs w:val="19"/>
        </w:rPr>
        <w:t>// файловый массив</w:t>
      </w:r>
    </w:p>
    <w:p w14:paraId="1C7E8872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fileOut;</w:t>
      </w:r>
    </w:p>
    <w:p w14:paraId="3D454E90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3B94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inFileName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81099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outFileName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1605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A1AF6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входного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9270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inFileName;</w:t>
      </w:r>
    </w:p>
    <w:p w14:paraId="59DB4BAD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309A8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выходного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65BC2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outFileName;</w:t>
      </w:r>
    </w:p>
    <w:p w14:paraId="2EBAE045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A72C9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fileOut.open(outFileName);</w:t>
      </w:r>
    </w:p>
    <w:p w14:paraId="275259F2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fileIn.open(inFileName);</w:t>
      </w:r>
    </w:p>
    <w:p w14:paraId="1D5152FC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95E9E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fileIn) || (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>fileOut))</w:t>
      </w:r>
    </w:p>
    <w:p w14:paraId="3ADFC1C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196B66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B39F0D0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8D81D59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EACB9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1BED7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fileLength = 0;</w:t>
      </w:r>
    </w:p>
    <w:p w14:paraId="01532D87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fileIn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fileLength;</w:t>
      </w:r>
    </w:p>
    <w:p w14:paraId="6F064B56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(fileLength &lt;= 0)</w:t>
      </w:r>
    </w:p>
    <w:p w14:paraId="5F852464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D20957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массива - положительное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1BD0F7E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0D083A28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ABBACB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C24E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(!fileIn.eof())</w:t>
      </w:r>
    </w:p>
    <w:p w14:paraId="3F100BE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A516B2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[fileLength];</w:t>
      </w:r>
    </w:p>
    <w:p w14:paraId="0964A7F3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BBD5C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fileLength; i++)</w:t>
      </w:r>
    </w:p>
    <w:p w14:paraId="0CEC7972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FBCA2D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fileIn </w:t>
      </w:r>
      <w:r w:rsidRPr="00646C8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fileArray[i];</w:t>
      </w:r>
    </w:p>
    <w:p w14:paraId="6488104A" w14:textId="77777777" w:rsidR="00646C82" w:rsidRP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(fileIn.fail())</w:t>
      </w:r>
    </w:p>
    <w:p w14:paraId="52E5CEF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41724E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4ACB0A5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A590DBD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70ECD7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3AE480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65CC7A8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646AF9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"Максимум в заданном интервале: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maxInInterval(fileArray, fileLength, intervalLeft, intervalRight)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89E5B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900956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err)</w:t>
      </w:r>
    </w:p>
    <w:p w14:paraId="37C300E2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05B35F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максимума в выбранном интервале!"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F121D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526AAC4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71FEEF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fileLength;</w:t>
      </w:r>
    </w:p>
    <w:p w14:paraId="6B4E1FF1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(fileLength &lt;= 0)</w:t>
      </w:r>
    </w:p>
    <w:p w14:paraId="2F2C49FA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1EC52D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массива - положительное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47F2285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3C5C139F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69834B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EA77D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fileArray;</w:t>
      </w:r>
    </w:p>
    <w:p w14:paraId="05CC5F0C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6713EC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fileIn.close();</w:t>
      </w:r>
    </w:p>
    <w:p w14:paraId="6973FFED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fileOut.close();</w:t>
      </w:r>
    </w:p>
    <w:p w14:paraId="222E13F8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C0E802" w14:textId="77777777" w:rsidR="00646C82" w:rsidRDefault="00646C82" w:rsidP="0064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44AA5" w14:textId="77777777" w:rsidR="00646C82" w:rsidRPr="006014E4" w:rsidRDefault="00646C82" w:rsidP="002F597C">
      <w:pPr>
        <w:pStyle w:val="a7"/>
        <w:rPr>
          <w:b/>
          <w:bCs/>
        </w:rPr>
      </w:pPr>
      <w:bookmarkStart w:id="0" w:name="_GoBack"/>
      <w:bookmarkEnd w:id="0"/>
    </w:p>
    <w:sectPr w:rsidR="00646C82" w:rsidRPr="006014E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1336" w14:textId="77777777" w:rsidR="00A00254" w:rsidRDefault="00A00254" w:rsidP="006014E4">
      <w:pPr>
        <w:spacing w:after="0" w:line="240" w:lineRule="auto"/>
      </w:pPr>
      <w:r>
        <w:separator/>
      </w:r>
    </w:p>
  </w:endnote>
  <w:endnote w:type="continuationSeparator" w:id="0">
    <w:p w14:paraId="2F862618" w14:textId="77777777" w:rsidR="00A00254" w:rsidRDefault="00A00254" w:rsidP="0060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14D26" w14:textId="77777777" w:rsidR="00A00254" w:rsidRDefault="00A00254" w:rsidP="006014E4">
      <w:pPr>
        <w:spacing w:after="0" w:line="240" w:lineRule="auto"/>
      </w:pPr>
      <w:r>
        <w:separator/>
      </w:r>
    </w:p>
  </w:footnote>
  <w:footnote w:type="continuationSeparator" w:id="0">
    <w:p w14:paraId="4944541C" w14:textId="77777777" w:rsidR="00A00254" w:rsidRDefault="00A00254" w:rsidP="00601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7CD2" w14:textId="77777777" w:rsidR="006014E4" w:rsidRDefault="006014E4">
    <w:pPr>
      <w:pStyle w:val="a3"/>
    </w:pPr>
    <w:r>
      <w:t>Мамонова Алина</w:t>
    </w:r>
  </w:p>
  <w:p w14:paraId="70E96DEF" w14:textId="77777777" w:rsidR="006014E4" w:rsidRDefault="006014E4">
    <w:pPr>
      <w:pStyle w:val="a3"/>
    </w:pPr>
    <w:r>
      <w:t>Группа 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79F"/>
    <w:multiLevelType w:val="hybridMultilevel"/>
    <w:tmpl w:val="0EDE9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A78E9"/>
    <w:multiLevelType w:val="hybridMultilevel"/>
    <w:tmpl w:val="1FF8CF20"/>
    <w:lvl w:ilvl="0" w:tplc="977A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4A3976"/>
    <w:multiLevelType w:val="multilevel"/>
    <w:tmpl w:val="16A4DF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D42D7"/>
    <w:multiLevelType w:val="hybridMultilevel"/>
    <w:tmpl w:val="1FF8CF20"/>
    <w:lvl w:ilvl="0" w:tplc="977A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4D7DDE"/>
    <w:multiLevelType w:val="hybridMultilevel"/>
    <w:tmpl w:val="DDD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83CB4"/>
    <w:multiLevelType w:val="hybridMultilevel"/>
    <w:tmpl w:val="1FF8CF20"/>
    <w:lvl w:ilvl="0" w:tplc="977A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965C78"/>
    <w:multiLevelType w:val="hybridMultilevel"/>
    <w:tmpl w:val="8F9A8FCE"/>
    <w:lvl w:ilvl="0" w:tplc="1B74B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D"/>
    <w:rsid w:val="000230F3"/>
    <w:rsid w:val="002F597C"/>
    <w:rsid w:val="00427389"/>
    <w:rsid w:val="0044119D"/>
    <w:rsid w:val="0044543C"/>
    <w:rsid w:val="005668D3"/>
    <w:rsid w:val="006014E4"/>
    <w:rsid w:val="0064554E"/>
    <w:rsid w:val="00646C82"/>
    <w:rsid w:val="007D6E59"/>
    <w:rsid w:val="008E2D7D"/>
    <w:rsid w:val="009A6946"/>
    <w:rsid w:val="00A00254"/>
    <w:rsid w:val="00A5712D"/>
    <w:rsid w:val="00B44603"/>
    <w:rsid w:val="00BD0C7E"/>
    <w:rsid w:val="00C4077A"/>
    <w:rsid w:val="00D02273"/>
    <w:rsid w:val="00D5478A"/>
    <w:rsid w:val="00F4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5B64"/>
  <w15:chartTrackingRefBased/>
  <w15:docId w15:val="{4140DF61-16EE-4C27-B876-CE5CE6E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6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14E4"/>
  </w:style>
  <w:style w:type="paragraph" w:styleId="a5">
    <w:name w:val="footer"/>
    <w:basedOn w:val="a"/>
    <w:link w:val="a6"/>
    <w:uiPriority w:val="99"/>
    <w:unhideWhenUsed/>
    <w:rsid w:val="00601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14E4"/>
  </w:style>
  <w:style w:type="paragraph" w:styleId="a7">
    <w:name w:val="List Paragraph"/>
    <w:basedOn w:val="a"/>
    <w:uiPriority w:val="34"/>
    <w:qFormat/>
    <w:rsid w:val="006014E4"/>
    <w:pPr>
      <w:ind w:left="720"/>
      <w:contextualSpacing/>
    </w:pPr>
  </w:style>
  <w:style w:type="table" w:styleId="a8">
    <w:name w:val="Table Grid"/>
    <w:basedOn w:val="a1"/>
    <w:uiPriority w:val="39"/>
    <w:rsid w:val="00601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Pp\&#1040;&#1083;&#1075;&#1086;&#1088;&#1080;&#1090;&#1084;&#1080;&#1079;&#1072;&#1094;&#1080;&#1103;%20&#1080;%20&#1087;&#1088;&#1086;&#1075;&#1088;&#1072;&#1084;&#1084;&#1080;&#1088;&#1086;&#1074;&#1072;&#1085;&#1080;&#1077;\&#1051;&#1072;&#1073;&#1086;&#1088;&#1072;&#1090;&#1086;&#1088;&#1085;&#1072;&#1103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шаблон.dotx</Template>
  <TotalTime>139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6</cp:revision>
  <dcterms:created xsi:type="dcterms:W3CDTF">2022-10-19T19:22:00Z</dcterms:created>
  <dcterms:modified xsi:type="dcterms:W3CDTF">2022-10-27T08:06:00Z</dcterms:modified>
</cp:coreProperties>
</file>